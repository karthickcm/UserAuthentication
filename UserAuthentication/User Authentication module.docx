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62FF" w14:textId="77777777" w:rsidR="00660E03" w:rsidRPr="00F03329" w:rsidRDefault="004839CF">
      <w:pPr>
        <w:rPr>
          <w:b/>
          <w:bCs/>
        </w:rPr>
      </w:pPr>
      <w:r w:rsidRPr="00F03329">
        <w:rPr>
          <w:b/>
          <w:bCs/>
        </w:rPr>
        <w:t>User Authentication module :</w:t>
      </w:r>
    </w:p>
    <w:p w14:paraId="766B93FF" w14:textId="77777777" w:rsidR="004839CF" w:rsidRDefault="004839CF">
      <w:r>
        <w:t>Problem Statement:</w:t>
      </w:r>
    </w:p>
    <w:p w14:paraId="181982CB" w14:textId="77777777" w:rsidR="004839CF" w:rsidRDefault="004839CF">
      <w:r>
        <w:t>Need to Build a User Authentication Module.</w:t>
      </w:r>
    </w:p>
    <w:p w14:paraId="25BB619E" w14:textId="77777777" w:rsidR="004839CF" w:rsidRPr="004839CF" w:rsidRDefault="004839CF" w:rsidP="004839C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839C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 and Technologies Used</w:t>
      </w:r>
    </w:p>
    <w:p w14:paraId="209CA2E6" w14:textId="77777777" w:rsidR="004839CF" w:rsidRPr="004839CF" w:rsidRDefault="004839CF" w:rsidP="004839C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Spring Boot 2.3.1.RELEASE</w:t>
      </w:r>
    </w:p>
    <w:p w14:paraId="34220362" w14:textId="77777777" w:rsidR="004839CF" w:rsidRPr="004839CF" w:rsidRDefault="004839CF" w:rsidP="004839C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 xml:space="preserve">JDK 1.8 </w:t>
      </w:r>
    </w:p>
    <w:p w14:paraId="17E8986D" w14:textId="77777777" w:rsidR="004839CF" w:rsidRPr="004839CF" w:rsidRDefault="004839CF" w:rsidP="004839C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Maven - 3.2+</w:t>
      </w:r>
    </w:p>
    <w:p w14:paraId="512C4E8F" w14:textId="77777777" w:rsidR="004839CF" w:rsidRPr="004839CF" w:rsidRDefault="004839CF" w:rsidP="004839C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IDE - Eclipse or Spring Tool Suite (STS)</w:t>
      </w:r>
    </w:p>
    <w:p w14:paraId="2BCEB04C" w14:textId="2E2FDA28" w:rsidR="004839CF" w:rsidRDefault="004839CF" w:rsidP="004839CF">
      <w:pPr>
        <w:pStyle w:val="ListParagraph"/>
        <w:numPr>
          <w:ilvl w:val="0"/>
          <w:numId w:val="3"/>
        </w:numPr>
      </w:pPr>
      <w:r>
        <w:t>MYSQL</w:t>
      </w:r>
    </w:p>
    <w:p w14:paraId="7CD10054" w14:textId="3C35ABDF" w:rsidR="00616F7E" w:rsidRDefault="00616F7E" w:rsidP="004839CF">
      <w:pPr>
        <w:pStyle w:val="ListParagraph"/>
        <w:numPr>
          <w:ilvl w:val="0"/>
          <w:numId w:val="3"/>
        </w:numPr>
      </w:pPr>
      <w:proofErr w:type="spellStart"/>
      <w:r>
        <w:t>PostMan</w:t>
      </w:r>
      <w:proofErr w:type="spellEnd"/>
    </w:p>
    <w:p w14:paraId="334E201D" w14:textId="77777777" w:rsidR="004839CF" w:rsidRDefault="004839CF" w:rsidP="004839CF">
      <w:pPr>
        <w:pStyle w:val="ListParagraph"/>
        <w:numPr>
          <w:ilvl w:val="0"/>
          <w:numId w:val="3"/>
        </w:numPr>
      </w:pPr>
      <w:r>
        <w:t>JAVA 8 Features</w:t>
      </w:r>
    </w:p>
    <w:p w14:paraId="5732BD78" w14:textId="77777777" w:rsidR="004839CF" w:rsidRDefault="004839CF" w:rsidP="004839CF">
      <w:pPr>
        <w:pStyle w:val="ListParagraph"/>
        <w:numPr>
          <w:ilvl w:val="0"/>
          <w:numId w:val="3"/>
        </w:numPr>
      </w:pPr>
      <w:r>
        <w:t>Spring Security</w:t>
      </w:r>
    </w:p>
    <w:p w14:paraId="509B82A1" w14:textId="77777777" w:rsidR="004839CF" w:rsidRDefault="004839CF" w:rsidP="004839C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and Importing a Project</w:t>
      </w:r>
    </w:p>
    <w:p w14:paraId="78EF32C0" w14:textId="77777777" w:rsidR="004839CF" w:rsidRDefault="004839CF" w:rsidP="004839C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There are many ways to create a Spring Boot application. The simplest way is to use Spring Initializr at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http://start.spring.io/</w:t>
        </w:r>
      </w:hyperlink>
      <w:r>
        <w:rPr>
          <w:rFonts w:ascii="Segoe UI" w:hAnsi="Segoe UI" w:cs="Segoe UI"/>
          <w:color w:val="24292E"/>
          <w:shd w:val="clear" w:color="auto" w:fill="FFFFFF"/>
        </w:rPr>
        <w:t>, which is an online Spring Boot application generator.</w:t>
      </w:r>
    </w:p>
    <w:p w14:paraId="0B7AEEE8" w14:textId="77777777" w:rsidR="004839CF" w:rsidRDefault="004839CF" w:rsidP="004839C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we have specified the following details:</w:t>
      </w:r>
    </w:p>
    <w:p w14:paraId="062BF734" w14:textId="77777777" w:rsidR="004839CF" w:rsidRPr="004839CF" w:rsidRDefault="004839CF" w:rsidP="004839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Generate: Maven Project</w:t>
      </w:r>
    </w:p>
    <w:p w14:paraId="5FB72CDA" w14:textId="77777777" w:rsidR="004839CF" w:rsidRPr="004839CF" w:rsidRDefault="004839CF" w:rsidP="004839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Java Version: 1.8 (Default)</w:t>
      </w:r>
    </w:p>
    <w:p w14:paraId="1140926C" w14:textId="77777777" w:rsidR="004839CF" w:rsidRPr="004839CF" w:rsidRDefault="004839CF" w:rsidP="004839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Spring Boot:2.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3.1 Release</w:t>
      </w:r>
    </w:p>
    <w:p w14:paraId="753DE9EF" w14:textId="77777777" w:rsidR="004839CF" w:rsidRPr="004839CF" w:rsidRDefault="004839CF" w:rsidP="004839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 xml:space="preserve">Package </w:t>
      </w:r>
      <w:r w:rsidR="0093537F" w:rsidRPr="004839CF">
        <w:rPr>
          <w:rFonts w:ascii="Segoe UI" w:eastAsia="Times New Roman" w:hAnsi="Segoe UI" w:cs="Segoe UI"/>
          <w:color w:val="24292E"/>
          <w:sz w:val="24"/>
          <w:szCs w:val="24"/>
        </w:rPr>
        <w:t>Name:</w:t>
      </w: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3537F" w:rsidRPr="0093537F">
        <w:rPr>
          <w:rFonts w:ascii="Segoe UI" w:eastAsia="Times New Roman" w:hAnsi="Segoe UI" w:cs="Segoe UI"/>
          <w:color w:val="24292E"/>
          <w:sz w:val="24"/>
          <w:szCs w:val="24"/>
        </w:rPr>
        <w:t>com.km.authentication</w:t>
      </w:r>
    </w:p>
    <w:p w14:paraId="63447892" w14:textId="77777777" w:rsidR="004839CF" w:rsidRPr="004839CF" w:rsidRDefault="004839CF" w:rsidP="004839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Packaging: jar (This is the default value)</w:t>
      </w:r>
    </w:p>
    <w:p w14:paraId="54D277E4" w14:textId="77777777" w:rsidR="004839CF" w:rsidRDefault="004839CF" w:rsidP="004839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Dependencies: Web, JPA, MySQL,</w:t>
      </w:r>
      <w:r w:rsidR="0093537F" w:rsidRPr="004839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839CF">
        <w:rPr>
          <w:rFonts w:ascii="Segoe UI" w:eastAsia="Times New Roman" w:hAnsi="Segoe UI" w:cs="Segoe UI"/>
          <w:color w:val="24292E"/>
          <w:sz w:val="24"/>
          <w:szCs w:val="24"/>
        </w:rPr>
        <w:t>Security</w:t>
      </w:r>
    </w:p>
    <w:p w14:paraId="294E5386" w14:textId="77777777" w:rsidR="0093537F" w:rsidRDefault="0093537F" w:rsidP="0093537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Structure</w:t>
      </w:r>
    </w:p>
    <w:p w14:paraId="3CE71286" w14:textId="355C77B9" w:rsidR="0093537F" w:rsidRPr="004839CF" w:rsidRDefault="00B2127E" w:rsidP="009353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0C4B">
        <w:rPr>
          <w:noProof/>
        </w:rPr>
        <w:lastRenderedPageBreak/>
        <w:drawing>
          <wp:inline distT="0" distB="0" distL="0" distR="0" wp14:anchorId="7E155E7A" wp14:editId="2B2B40AA">
            <wp:extent cx="3448050" cy="57531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662A" w14:textId="77777777" w:rsidR="004839CF" w:rsidRDefault="004839CF" w:rsidP="004839CF">
      <w:pPr>
        <w:ind w:left="360"/>
      </w:pPr>
    </w:p>
    <w:p w14:paraId="2E6217AD" w14:textId="77777777" w:rsidR="0093537F" w:rsidRDefault="0093537F" w:rsidP="0093537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Database Create SQL Scripts</w:t>
      </w:r>
    </w:p>
    <w:p w14:paraId="04330717" w14:textId="77777777" w:rsidR="0093537F" w:rsidRPr="0093537F" w:rsidRDefault="0093537F" w:rsidP="004839CF">
      <w:pPr>
        <w:ind w:left="360"/>
        <w:rPr>
          <w:b/>
          <w:bCs/>
        </w:rPr>
      </w:pPr>
      <w:r w:rsidRPr="0093537F">
        <w:rPr>
          <w:b/>
          <w:bCs/>
        </w:rPr>
        <w:t>Table 1:</w:t>
      </w:r>
    </w:p>
    <w:p w14:paraId="34A3BC85" w14:textId="16D9D942" w:rsidR="0093537F" w:rsidRDefault="0093537F" w:rsidP="004839CF">
      <w:pPr>
        <w:ind w:left="360"/>
      </w:pPr>
      <w:r>
        <w:t>Main Table:</w:t>
      </w:r>
      <w:r w:rsidRPr="0093537F">
        <w:t xml:space="preserve"> </w:t>
      </w:r>
      <w:proofErr w:type="spellStart"/>
      <w:r w:rsidRPr="0093537F">
        <w:rPr>
          <w:b/>
          <w:bCs/>
          <w:color w:val="FF0000"/>
        </w:rPr>
        <w:t>authentication.user</w:t>
      </w:r>
      <w:r w:rsidR="00B2127E">
        <w:rPr>
          <w:b/>
          <w:bCs/>
          <w:color w:val="FF0000"/>
        </w:rPr>
        <w:t>s_details</w:t>
      </w:r>
      <w:r w:rsidRPr="0093537F">
        <w:rPr>
          <w:b/>
          <w:bCs/>
          <w:color w:val="FF0000"/>
        </w:rPr>
        <w:t>_master</w:t>
      </w:r>
      <w:proofErr w:type="spellEnd"/>
    </w:p>
    <w:p w14:paraId="088418E1" w14:textId="77777777" w:rsidR="0093537F" w:rsidRDefault="0093537F" w:rsidP="004839CF">
      <w:pPr>
        <w:ind w:left="360"/>
      </w:pPr>
      <w:r>
        <w:t>This table is used to store the all Users information like Username, encrypted pass word etc.</w:t>
      </w:r>
      <w:r w:rsidR="00687A49">
        <w:t xml:space="preserve"> </w:t>
      </w:r>
    </w:p>
    <w:p w14:paraId="4EBB2C0E" w14:textId="77777777" w:rsidR="0093537F" w:rsidRDefault="0093537F" w:rsidP="004839CF">
      <w:pPr>
        <w:ind w:left="360"/>
      </w:pPr>
    </w:p>
    <w:p w14:paraId="7D95F763" w14:textId="7CAC675F" w:rsidR="0093537F" w:rsidRDefault="0093537F" w:rsidP="0093537F">
      <w:pPr>
        <w:ind w:left="360"/>
      </w:pPr>
      <w:r>
        <w:t xml:space="preserve">CREATE TABLE </w:t>
      </w:r>
      <w:proofErr w:type="spellStart"/>
      <w:r>
        <w:t>user</w:t>
      </w:r>
      <w:r w:rsidR="00B2127E">
        <w:t>s_details</w:t>
      </w:r>
      <w:r>
        <w:t>_master</w:t>
      </w:r>
      <w:proofErr w:type="spellEnd"/>
      <w:r>
        <w:t xml:space="preserve"> (</w:t>
      </w:r>
    </w:p>
    <w:p w14:paraId="7D409D27" w14:textId="77777777" w:rsidR="0093537F" w:rsidRDefault="0093537F" w:rsidP="0093537F">
      <w:pPr>
        <w:ind w:left="360"/>
      </w:pPr>
      <w:r>
        <w:lastRenderedPageBreak/>
        <w:t xml:space="preserve">  </w:t>
      </w:r>
      <w:proofErr w:type="spellStart"/>
      <w:r>
        <w:t>system_id</w:t>
      </w:r>
      <w:proofErr w:type="spellEnd"/>
      <w:r>
        <w:t xml:space="preserve"> varchar(30) NOT NULL,</w:t>
      </w:r>
    </w:p>
    <w:p w14:paraId="32D9DBAD" w14:textId="77777777" w:rsidR="0093537F" w:rsidRDefault="0093537F" w:rsidP="0093537F">
      <w:pPr>
        <w:ind w:left="360"/>
      </w:pPr>
      <w:r>
        <w:t xml:space="preserve">  </w:t>
      </w:r>
      <w:proofErr w:type="spellStart"/>
      <w:r>
        <w:t>created_by</w:t>
      </w:r>
      <w:proofErr w:type="spellEnd"/>
      <w:r>
        <w:t xml:space="preserve"> varchar(255) DEFAULT NULL,</w:t>
      </w:r>
    </w:p>
    <w:p w14:paraId="6ACD5516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created_on</w:t>
      </w:r>
      <w:proofErr w:type="spellEnd"/>
      <w:r>
        <w:t xml:space="preserve"> datetime NOT NULL,</w:t>
      </w:r>
    </w:p>
    <w:p w14:paraId="624613A4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modified_by</w:t>
      </w:r>
      <w:proofErr w:type="spellEnd"/>
      <w:r>
        <w:t xml:space="preserve"> varchar(80) NOT NULL,</w:t>
      </w:r>
    </w:p>
    <w:p w14:paraId="356C7516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modified_on</w:t>
      </w:r>
      <w:proofErr w:type="spellEnd"/>
      <w:r>
        <w:t xml:space="preserve"> datetime NOT NULL,</w:t>
      </w:r>
    </w:p>
    <w:p w14:paraId="1CD4A629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incorrect_count</w:t>
      </w:r>
      <w:proofErr w:type="spellEnd"/>
      <w:r>
        <w:t xml:space="preserve"> int NOT NULL,</w:t>
      </w:r>
    </w:p>
    <w:p w14:paraId="24F72C37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last_updated_date</w:t>
      </w:r>
      <w:proofErr w:type="spellEnd"/>
      <w:r>
        <w:t xml:space="preserve"> datetime DEFAULT NULL,</w:t>
      </w:r>
    </w:p>
    <w:p w14:paraId="39681219" w14:textId="77777777" w:rsidR="0093537F" w:rsidRDefault="0093537F" w:rsidP="0093537F">
      <w:pPr>
        <w:ind w:left="360"/>
      </w:pPr>
      <w:r>
        <w:t xml:space="preserve"> password varchar(150) NOT NULL,</w:t>
      </w:r>
    </w:p>
    <w:p w14:paraId="688B13EF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previous_password</w:t>
      </w:r>
      <w:proofErr w:type="spellEnd"/>
      <w:r>
        <w:t xml:space="preserve"> varchar(150) NOT NULL,</w:t>
      </w:r>
    </w:p>
    <w:p w14:paraId="3A88A346" w14:textId="77777777" w:rsidR="0093537F" w:rsidRDefault="0093537F" w:rsidP="0093537F">
      <w:pPr>
        <w:ind w:left="360"/>
      </w:pPr>
      <w:r>
        <w:t xml:space="preserve"> status int NOT NULL,</w:t>
      </w:r>
    </w:p>
    <w:p w14:paraId="26EC7A0A" w14:textId="77777777" w:rsidR="0093537F" w:rsidRDefault="0093537F" w:rsidP="0093537F">
      <w:pPr>
        <w:ind w:left="360"/>
      </w:pPr>
      <w:r>
        <w:t xml:space="preserve"> </w:t>
      </w:r>
      <w:proofErr w:type="spellStart"/>
      <w:r>
        <w:t>user_name</w:t>
      </w:r>
      <w:proofErr w:type="spellEnd"/>
      <w:r>
        <w:t xml:space="preserve">  varchar(60) NOT NULL,</w:t>
      </w:r>
    </w:p>
    <w:p w14:paraId="5912A1A8" w14:textId="77777777" w:rsidR="0093537F" w:rsidRDefault="0093537F" w:rsidP="0093537F">
      <w:pPr>
        <w:ind w:left="360"/>
      </w:pPr>
      <w:r>
        <w:t xml:space="preserve">  PRIMARY KEY (</w:t>
      </w:r>
      <w:proofErr w:type="spellStart"/>
      <w:r>
        <w:t>system_id</w:t>
      </w:r>
      <w:proofErr w:type="spellEnd"/>
      <w:r>
        <w:t>)</w:t>
      </w:r>
    </w:p>
    <w:p w14:paraId="3AD08392" w14:textId="77777777" w:rsidR="0093537F" w:rsidRDefault="0093537F" w:rsidP="0093537F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C545433" w14:textId="77777777" w:rsidR="0093537F" w:rsidRDefault="0093537F" w:rsidP="0093537F">
      <w:pPr>
        <w:ind w:left="360"/>
      </w:pPr>
      <w:r>
        <w:t>Output:</w:t>
      </w:r>
    </w:p>
    <w:p w14:paraId="7A2F1266" w14:textId="20B9C120" w:rsidR="0093537F" w:rsidRDefault="00B2127E" w:rsidP="0093537F">
      <w:pPr>
        <w:ind w:left="360"/>
      </w:pPr>
      <w:r w:rsidRPr="003A587B">
        <w:rPr>
          <w:noProof/>
        </w:rPr>
        <w:drawing>
          <wp:inline distT="0" distB="0" distL="0" distR="0" wp14:anchorId="3089BA5E" wp14:editId="420A505C">
            <wp:extent cx="5943600" cy="48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C637" w14:textId="77777777" w:rsidR="0093537F" w:rsidRDefault="0093537F" w:rsidP="0093537F">
      <w:pPr>
        <w:ind w:left="360"/>
      </w:pPr>
      <w:r>
        <w:t>Table 2 :</w:t>
      </w:r>
    </w:p>
    <w:p w14:paraId="427E333A" w14:textId="77777777" w:rsidR="0093537F" w:rsidRDefault="0093537F" w:rsidP="0093537F">
      <w:pPr>
        <w:ind w:left="360"/>
      </w:pPr>
      <w:proofErr w:type="spellStart"/>
      <w:r w:rsidRPr="0093537F">
        <w:t>authentication.login_master</w:t>
      </w:r>
      <w:proofErr w:type="spellEnd"/>
    </w:p>
    <w:p w14:paraId="7E800CA9" w14:textId="274AFB44" w:rsidR="00687A49" w:rsidRDefault="0093537F" w:rsidP="00687A49">
      <w:pPr>
        <w:ind w:left="360"/>
      </w:pPr>
      <w:r>
        <w:t>This table is used to main</w:t>
      </w:r>
      <w:r w:rsidR="00687A49">
        <w:t>tain</w:t>
      </w:r>
      <w:r>
        <w:t xml:space="preserve"> the login information (UserName info as </w:t>
      </w:r>
      <w:r w:rsidR="00687A49">
        <w:t>Email/Phone No).</w:t>
      </w:r>
      <w:r w:rsidR="00687A49" w:rsidRPr="00687A49">
        <w:rPr>
          <w:b/>
          <w:bCs/>
          <w:color w:val="FF0000"/>
        </w:rPr>
        <w:t xml:space="preserve"> </w:t>
      </w:r>
      <w:r w:rsidR="00687A49">
        <w:t xml:space="preserve">Its join with the table </w:t>
      </w:r>
      <w:proofErr w:type="spellStart"/>
      <w:r w:rsidR="00687A49" w:rsidRPr="00687A49">
        <w:rPr>
          <w:color w:val="FF0000"/>
        </w:rPr>
        <w:t>authentication.user</w:t>
      </w:r>
      <w:r w:rsidR="00B2127E">
        <w:rPr>
          <w:color w:val="FF0000"/>
        </w:rPr>
        <w:t>s_details</w:t>
      </w:r>
      <w:r w:rsidR="00687A49" w:rsidRPr="00687A49">
        <w:rPr>
          <w:color w:val="FF0000"/>
        </w:rPr>
        <w:t>_master</w:t>
      </w:r>
      <w:proofErr w:type="spellEnd"/>
      <w:r w:rsidR="00687A49" w:rsidRPr="00687A49">
        <w:rPr>
          <w:color w:val="FF0000"/>
        </w:rPr>
        <w:t xml:space="preserve">. </w:t>
      </w:r>
      <w:r w:rsidR="00687A49" w:rsidRPr="00687A49">
        <w:t>Key is</w:t>
      </w:r>
      <w:r w:rsidR="00687A49">
        <w:rPr>
          <w:b/>
          <w:bCs/>
          <w:color w:val="FF0000"/>
        </w:rPr>
        <w:t xml:space="preserve"> </w:t>
      </w:r>
      <w:proofErr w:type="spellStart"/>
      <w:r w:rsidR="00687A49">
        <w:t>system_id</w:t>
      </w:r>
      <w:proofErr w:type="spellEnd"/>
      <w:r w:rsidR="00687A49">
        <w:t>.</w:t>
      </w:r>
    </w:p>
    <w:p w14:paraId="1172B25F" w14:textId="77777777" w:rsidR="00687A49" w:rsidRDefault="00687A49" w:rsidP="00687A49">
      <w:pPr>
        <w:ind w:left="360"/>
      </w:pPr>
      <w:r>
        <w:t xml:space="preserve">CREATE TABLE </w:t>
      </w:r>
      <w:proofErr w:type="spellStart"/>
      <w:r>
        <w:t>login_master</w:t>
      </w:r>
      <w:proofErr w:type="spellEnd"/>
      <w:r>
        <w:t xml:space="preserve"> (</w:t>
      </w:r>
    </w:p>
    <w:p w14:paraId="7831AD77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login_id</w:t>
      </w:r>
      <w:proofErr w:type="spellEnd"/>
      <w:r>
        <w:t xml:space="preserve">  varchar(80) NOT NULL,</w:t>
      </w:r>
    </w:p>
    <w:p w14:paraId="24D8AEF6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created_by</w:t>
      </w:r>
      <w:proofErr w:type="spellEnd"/>
      <w:r>
        <w:t xml:space="preserve"> varchar(255) DEFAULT NULL,</w:t>
      </w:r>
    </w:p>
    <w:p w14:paraId="27BCC93E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created_on</w:t>
      </w:r>
      <w:proofErr w:type="spellEnd"/>
      <w:r>
        <w:t xml:space="preserve"> datetime NOT NULL,</w:t>
      </w:r>
    </w:p>
    <w:p w14:paraId="10811A01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modified_by</w:t>
      </w:r>
      <w:proofErr w:type="spellEnd"/>
      <w:r>
        <w:t xml:space="preserve"> varchar(80) NOT NULL,</w:t>
      </w:r>
    </w:p>
    <w:p w14:paraId="43CF60F8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modified_on</w:t>
      </w:r>
      <w:proofErr w:type="spellEnd"/>
      <w:r>
        <w:t xml:space="preserve"> datetime NOT NULL,</w:t>
      </w:r>
    </w:p>
    <w:p w14:paraId="05C7E450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system_id</w:t>
      </w:r>
      <w:proofErr w:type="spellEnd"/>
      <w:r>
        <w:t xml:space="preserve"> varchar(30) DEFAULT NULL,</w:t>
      </w:r>
    </w:p>
    <w:p w14:paraId="608E78D9" w14:textId="77777777" w:rsidR="00687A49" w:rsidRDefault="00687A49" w:rsidP="00687A49">
      <w:pPr>
        <w:ind w:left="360"/>
      </w:pPr>
      <w:r>
        <w:t xml:space="preserve">  PRIMARY KEY (</w:t>
      </w:r>
      <w:proofErr w:type="spellStart"/>
      <w:r>
        <w:t>login_id</w:t>
      </w:r>
      <w:proofErr w:type="spellEnd"/>
      <w:r>
        <w:t>),</w:t>
      </w:r>
    </w:p>
    <w:p w14:paraId="54BF07FB" w14:textId="77777777" w:rsidR="00687A49" w:rsidRDefault="00687A49" w:rsidP="00687A49">
      <w:pPr>
        <w:ind w:left="360"/>
      </w:pPr>
      <w:r>
        <w:t xml:space="preserve">  KEY `FKm1t62dds8sqodwd6u6kknxji1` (</w:t>
      </w:r>
      <w:proofErr w:type="spellStart"/>
      <w:r>
        <w:t>system_id</w:t>
      </w:r>
      <w:proofErr w:type="spellEnd"/>
      <w:r>
        <w:t>),</w:t>
      </w:r>
    </w:p>
    <w:p w14:paraId="3FA1F848" w14:textId="3643BD7A" w:rsidR="00687A49" w:rsidRDefault="00687A49" w:rsidP="00687A49">
      <w:pPr>
        <w:ind w:left="360"/>
      </w:pPr>
      <w:r>
        <w:lastRenderedPageBreak/>
        <w:t xml:space="preserve">  CONSTRAINT `FKm1t62dds8sqodwd6u6kknxji1` FOREIGN KEY (`</w:t>
      </w:r>
      <w:proofErr w:type="spellStart"/>
      <w:r>
        <w:t>system_id</w:t>
      </w:r>
      <w:proofErr w:type="spellEnd"/>
      <w:r>
        <w:t>`) REFERENCES `</w:t>
      </w:r>
      <w:proofErr w:type="spellStart"/>
      <w:r>
        <w:t>user</w:t>
      </w:r>
      <w:r w:rsidR="00B2127E">
        <w:t>s_details</w:t>
      </w:r>
      <w:r>
        <w:t>_master</w:t>
      </w:r>
      <w:proofErr w:type="spellEnd"/>
      <w:r>
        <w:t>` (`</w:t>
      </w:r>
      <w:proofErr w:type="spellStart"/>
      <w:r>
        <w:t>system_id</w:t>
      </w:r>
      <w:proofErr w:type="spellEnd"/>
      <w:r>
        <w:t>`)</w:t>
      </w:r>
    </w:p>
    <w:p w14:paraId="43BEC2AA" w14:textId="77777777" w:rsidR="00687A49" w:rsidRDefault="00687A49" w:rsidP="00687A49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83ECBCD" w14:textId="77777777" w:rsidR="00687A49" w:rsidRDefault="00687A49" w:rsidP="00687A49">
      <w:pPr>
        <w:ind w:left="360"/>
      </w:pPr>
    </w:p>
    <w:p w14:paraId="6C1D3B5B" w14:textId="0A133006" w:rsidR="0093537F" w:rsidRDefault="00B2127E" w:rsidP="0093537F">
      <w:pPr>
        <w:ind w:left="360"/>
      </w:pPr>
      <w:r w:rsidRPr="003A587B">
        <w:rPr>
          <w:noProof/>
        </w:rPr>
        <w:drawing>
          <wp:inline distT="0" distB="0" distL="0" distR="0" wp14:anchorId="2EBF873C" wp14:editId="3A4BD410">
            <wp:extent cx="59436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01A1" w14:textId="77777777" w:rsidR="00687A49" w:rsidRDefault="00687A49" w:rsidP="0093537F">
      <w:pPr>
        <w:ind w:left="360"/>
      </w:pPr>
      <w:r>
        <w:t xml:space="preserve">Note : We can able to use username as </w:t>
      </w:r>
      <w:proofErr w:type="spellStart"/>
      <w:r>
        <w:t>MobileNo</w:t>
      </w:r>
      <w:proofErr w:type="spellEnd"/>
      <w:r>
        <w:t>/Email.</w:t>
      </w:r>
    </w:p>
    <w:p w14:paraId="61FA42CC" w14:textId="77777777" w:rsidR="00687A49" w:rsidRDefault="00687A49" w:rsidP="0093537F">
      <w:pPr>
        <w:ind w:left="360"/>
      </w:pPr>
    </w:p>
    <w:p w14:paraId="58E1669F" w14:textId="77777777" w:rsidR="00687A49" w:rsidRDefault="00687A49" w:rsidP="0093537F">
      <w:pPr>
        <w:ind w:left="360"/>
        <w:rPr>
          <w:b/>
          <w:bCs/>
        </w:rPr>
      </w:pPr>
      <w:r>
        <w:t xml:space="preserve">Table 3: </w:t>
      </w:r>
      <w:proofErr w:type="spellStart"/>
      <w:r w:rsidRPr="00687A49">
        <w:t>authentication.user_login_failure_history</w:t>
      </w:r>
      <w:proofErr w:type="spellEnd"/>
      <w:r w:rsidRPr="00687A49">
        <w:t>.</w:t>
      </w:r>
    </w:p>
    <w:p w14:paraId="5A2ACBC9" w14:textId="77777777" w:rsidR="00687A49" w:rsidRDefault="00687A49" w:rsidP="0093537F">
      <w:pPr>
        <w:ind w:left="360"/>
      </w:pPr>
      <w:r>
        <w:rPr>
          <w:b/>
          <w:bCs/>
        </w:rPr>
        <w:t>This is table is used to stored failure log information after failure authentication.</w:t>
      </w:r>
    </w:p>
    <w:p w14:paraId="36D8B8AF" w14:textId="77777777" w:rsidR="00687A49" w:rsidRDefault="00687A49" w:rsidP="00687A49">
      <w:pPr>
        <w:ind w:left="360"/>
      </w:pPr>
      <w:r>
        <w:t xml:space="preserve">CREATE TABLE </w:t>
      </w:r>
      <w:proofErr w:type="spellStart"/>
      <w:r w:rsidRPr="00687A49">
        <w:rPr>
          <w:b/>
          <w:bCs/>
        </w:rPr>
        <w:t>user_login_</w:t>
      </w:r>
      <w:r>
        <w:rPr>
          <w:b/>
          <w:bCs/>
        </w:rPr>
        <w:t>failure</w:t>
      </w:r>
      <w:r w:rsidRPr="00687A49">
        <w:rPr>
          <w:b/>
          <w:bCs/>
        </w:rPr>
        <w:t>_history</w:t>
      </w:r>
      <w:proofErr w:type="spellEnd"/>
      <w:r>
        <w:t>(</w:t>
      </w:r>
    </w:p>
    <w:p w14:paraId="3331E32C" w14:textId="77777777" w:rsidR="00687A49" w:rsidRDefault="00687A49" w:rsidP="00687A49">
      <w:pPr>
        <w:ind w:left="360"/>
      </w:pPr>
      <w:r>
        <w:t xml:space="preserve"> id </w:t>
      </w:r>
      <w:proofErr w:type="spellStart"/>
      <w:r>
        <w:t>bigint</w:t>
      </w:r>
      <w:proofErr w:type="spellEnd"/>
      <w:r>
        <w:t xml:space="preserve"> NOT NULL,</w:t>
      </w:r>
    </w:p>
    <w:p w14:paraId="1BE4E168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login_date</w:t>
      </w:r>
      <w:proofErr w:type="spellEnd"/>
      <w:r>
        <w:t xml:space="preserve"> datetime NOT NULL,</w:t>
      </w:r>
    </w:p>
    <w:p w14:paraId="36A82521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system_id</w:t>
      </w:r>
      <w:proofErr w:type="spellEnd"/>
      <w:r>
        <w:t xml:space="preserve"> varchar(30) NOT NULL,</w:t>
      </w:r>
    </w:p>
    <w:p w14:paraId="6BA52E5D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user_name</w:t>
      </w:r>
      <w:proofErr w:type="spellEnd"/>
      <w:r>
        <w:t xml:space="preserve"> varchar(60) NOT NULL,</w:t>
      </w:r>
    </w:p>
    <w:p w14:paraId="3AF09BA6" w14:textId="77777777" w:rsidR="00687A49" w:rsidRDefault="00687A49" w:rsidP="00687A49">
      <w:pPr>
        <w:ind w:left="360"/>
      </w:pPr>
      <w:r>
        <w:t xml:space="preserve">  PRIMARY KEY (`id`)</w:t>
      </w:r>
    </w:p>
    <w:p w14:paraId="3B8FFE81" w14:textId="77777777" w:rsidR="00687A49" w:rsidRDefault="00687A49" w:rsidP="00687A49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E23747B" w14:textId="77777777" w:rsidR="00687A49" w:rsidRDefault="00687A49" w:rsidP="00687A49">
      <w:pPr>
        <w:ind w:left="360"/>
      </w:pPr>
    </w:p>
    <w:p w14:paraId="51384F73" w14:textId="1402F418" w:rsidR="00687A49" w:rsidRDefault="00B2127E" w:rsidP="00687A49">
      <w:pPr>
        <w:ind w:left="360"/>
      </w:pPr>
      <w:r w:rsidRPr="003A587B">
        <w:rPr>
          <w:noProof/>
        </w:rPr>
        <w:drawing>
          <wp:inline distT="0" distB="0" distL="0" distR="0" wp14:anchorId="04B3CF88" wp14:editId="3E6A6DCC">
            <wp:extent cx="5276850" cy="126682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D487" w14:textId="77777777" w:rsidR="00687A49" w:rsidRDefault="00687A49" w:rsidP="00687A49">
      <w:pPr>
        <w:ind w:left="360"/>
      </w:pPr>
    </w:p>
    <w:p w14:paraId="36823282" w14:textId="77777777" w:rsidR="00687A49" w:rsidRDefault="00687A49" w:rsidP="00687A49">
      <w:pPr>
        <w:ind w:left="360"/>
        <w:rPr>
          <w:b/>
          <w:bCs/>
        </w:rPr>
      </w:pPr>
      <w:r>
        <w:t xml:space="preserve">Table 4: </w:t>
      </w:r>
      <w:proofErr w:type="spellStart"/>
      <w:r w:rsidRPr="00687A49">
        <w:rPr>
          <w:b/>
          <w:bCs/>
        </w:rPr>
        <w:t>authentication.user_login_success_history</w:t>
      </w:r>
      <w:proofErr w:type="spellEnd"/>
      <w:r>
        <w:rPr>
          <w:b/>
          <w:bCs/>
        </w:rPr>
        <w:t>.</w:t>
      </w:r>
    </w:p>
    <w:p w14:paraId="3BD87B9F" w14:textId="77777777" w:rsidR="00687A49" w:rsidRDefault="00687A49" w:rsidP="00687A49">
      <w:pPr>
        <w:ind w:left="360"/>
      </w:pPr>
      <w:r>
        <w:rPr>
          <w:b/>
          <w:bCs/>
        </w:rPr>
        <w:t>This is table is used to stored successful log information after successful authentication.</w:t>
      </w:r>
    </w:p>
    <w:p w14:paraId="7B0B46CB" w14:textId="77777777" w:rsidR="00687A49" w:rsidRDefault="00687A49" w:rsidP="00687A49">
      <w:pPr>
        <w:ind w:left="360"/>
      </w:pPr>
      <w:r>
        <w:t xml:space="preserve">CREATE TABLE </w:t>
      </w:r>
      <w:proofErr w:type="spellStart"/>
      <w:r>
        <w:t>user_login_success_history</w:t>
      </w:r>
      <w:proofErr w:type="spellEnd"/>
      <w:r>
        <w:t>(</w:t>
      </w:r>
    </w:p>
    <w:p w14:paraId="7AA7D73F" w14:textId="77777777" w:rsidR="00687A49" w:rsidRDefault="00687A49" w:rsidP="00687A49">
      <w:pPr>
        <w:ind w:left="360"/>
      </w:pPr>
      <w:r>
        <w:t xml:space="preserve"> id </w:t>
      </w:r>
      <w:proofErr w:type="spellStart"/>
      <w:r>
        <w:t>bigint</w:t>
      </w:r>
      <w:proofErr w:type="spellEnd"/>
      <w:r>
        <w:t xml:space="preserve"> NOT NULL,</w:t>
      </w:r>
    </w:p>
    <w:p w14:paraId="13F995AF" w14:textId="77777777" w:rsidR="00687A49" w:rsidRDefault="00687A49" w:rsidP="00687A49">
      <w:pPr>
        <w:ind w:left="360"/>
      </w:pPr>
      <w:r>
        <w:lastRenderedPageBreak/>
        <w:t xml:space="preserve"> </w:t>
      </w:r>
      <w:proofErr w:type="spellStart"/>
      <w:r>
        <w:t>login_date</w:t>
      </w:r>
      <w:proofErr w:type="spellEnd"/>
      <w:r>
        <w:t xml:space="preserve"> datetime NOT NULL,</w:t>
      </w:r>
    </w:p>
    <w:p w14:paraId="68F00F8C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system_id</w:t>
      </w:r>
      <w:proofErr w:type="spellEnd"/>
      <w:r>
        <w:t xml:space="preserve"> varchar(30) NOT NULL,</w:t>
      </w:r>
    </w:p>
    <w:p w14:paraId="5C9157CE" w14:textId="77777777" w:rsidR="00687A49" w:rsidRDefault="00687A49" w:rsidP="00687A49">
      <w:pPr>
        <w:ind w:left="360"/>
      </w:pPr>
      <w:r>
        <w:t xml:space="preserve"> </w:t>
      </w:r>
      <w:proofErr w:type="spellStart"/>
      <w:r>
        <w:t>user_name</w:t>
      </w:r>
      <w:proofErr w:type="spellEnd"/>
      <w:r>
        <w:t xml:space="preserve"> varchar(60) NOT NULL,</w:t>
      </w:r>
    </w:p>
    <w:p w14:paraId="4EE273E5" w14:textId="77777777" w:rsidR="00687A49" w:rsidRDefault="00687A49" w:rsidP="00687A49">
      <w:pPr>
        <w:ind w:left="360"/>
      </w:pPr>
      <w:r>
        <w:t xml:space="preserve">  PRIMARY KEY (`id`)</w:t>
      </w:r>
    </w:p>
    <w:p w14:paraId="6084EDE8" w14:textId="77777777" w:rsidR="00687A49" w:rsidRDefault="00687A49" w:rsidP="00687A49">
      <w:pPr>
        <w:ind w:left="360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6A7D5B0" w14:textId="77777777" w:rsidR="00687A49" w:rsidRDefault="00687A49" w:rsidP="00687A49">
      <w:pPr>
        <w:ind w:left="360"/>
      </w:pPr>
    </w:p>
    <w:p w14:paraId="4FBDBD2B" w14:textId="44499A71" w:rsidR="00687A49" w:rsidRDefault="00B2127E" w:rsidP="00687A49">
      <w:pPr>
        <w:ind w:left="360"/>
      </w:pPr>
      <w:r w:rsidRPr="003A587B">
        <w:rPr>
          <w:noProof/>
        </w:rPr>
        <w:drawing>
          <wp:inline distT="0" distB="0" distL="0" distR="0" wp14:anchorId="012D59DE" wp14:editId="352E1788">
            <wp:extent cx="3571875" cy="69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FA9B" w14:textId="77777777" w:rsidR="00687A49" w:rsidRDefault="00687A49" w:rsidP="00687A49">
      <w:pPr>
        <w:ind w:left="360"/>
      </w:pPr>
    </w:p>
    <w:p w14:paraId="02B0D9F0" w14:textId="77777777" w:rsidR="00687A49" w:rsidRPr="00F82786" w:rsidRDefault="00687A49" w:rsidP="00687A49">
      <w:pPr>
        <w:ind w:left="360"/>
        <w:rPr>
          <w:b/>
          <w:bCs/>
        </w:rPr>
      </w:pPr>
      <w:r w:rsidRPr="00F8278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Token Generation Details:</w:t>
      </w:r>
    </w:p>
    <w:p w14:paraId="55A5868E" w14:textId="77777777" w:rsidR="00687A49" w:rsidRPr="00F82786" w:rsidRDefault="00687A49" w:rsidP="00687A49">
      <w:pPr>
        <w:ind w:left="360"/>
        <w:rPr>
          <w:b/>
          <w:bCs/>
        </w:rPr>
      </w:pPr>
      <w:r w:rsidRPr="00F82786">
        <w:rPr>
          <w:b/>
          <w:bCs/>
        </w:rPr>
        <w:t>Generate UUID token:</w:t>
      </w:r>
    </w:p>
    <w:p w14:paraId="4A27E289" w14:textId="77777777" w:rsidR="00687A49" w:rsidRDefault="00687A49" w:rsidP="00687A49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Class 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TokenGenerator</w:t>
      </w:r>
      <w:r w:rsidR="00F8278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.class</w:t>
      </w:r>
      <w:proofErr w:type="spellEnd"/>
    </w:p>
    <w:p w14:paraId="772A704B" w14:textId="7F266716" w:rsidR="00F82786" w:rsidRDefault="00B2127E" w:rsidP="00687A49">
      <w:pPr>
        <w:ind w:left="360"/>
      </w:pPr>
      <w:r w:rsidRPr="003A587B">
        <w:rPr>
          <w:noProof/>
        </w:rPr>
        <w:drawing>
          <wp:inline distT="0" distB="0" distL="0" distR="0" wp14:anchorId="43DD5BBC" wp14:editId="56F7E559">
            <wp:extent cx="3152775" cy="50482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4E0" w14:textId="77777777" w:rsidR="00F82786" w:rsidRPr="00F82786" w:rsidRDefault="00F82786" w:rsidP="00687A49">
      <w:pPr>
        <w:ind w:left="360"/>
        <w:rPr>
          <w:b/>
          <w:bCs/>
        </w:rPr>
      </w:pPr>
      <w:r w:rsidRPr="00F82786">
        <w:rPr>
          <w:b/>
          <w:bCs/>
        </w:rPr>
        <w:t>Validate Token exists:</w:t>
      </w:r>
    </w:p>
    <w:p w14:paraId="7D4D50F1" w14:textId="067211A4" w:rsidR="00F82786" w:rsidRDefault="00B2127E" w:rsidP="00687A49">
      <w:pPr>
        <w:pBdr>
          <w:bottom w:val="single" w:sz="6" w:space="1" w:color="auto"/>
        </w:pBdr>
        <w:ind w:left="360"/>
      </w:pPr>
      <w:r w:rsidRPr="003A587B">
        <w:rPr>
          <w:noProof/>
        </w:rPr>
        <w:drawing>
          <wp:inline distT="0" distB="0" distL="0" distR="0" wp14:anchorId="1E151D15" wp14:editId="059D8132">
            <wp:extent cx="5943600" cy="107632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16E7" w14:textId="77777777" w:rsidR="00F82786" w:rsidRPr="00F82786" w:rsidRDefault="00F82786" w:rsidP="00687A49">
      <w:pPr>
        <w:ind w:left="360"/>
        <w:rPr>
          <w:b/>
          <w:bCs/>
        </w:rPr>
      </w:pPr>
      <w:r w:rsidRPr="00F82786">
        <w:rPr>
          <w:b/>
          <w:bCs/>
        </w:rPr>
        <w:t>System Id Generation:</w:t>
      </w:r>
    </w:p>
    <w:p w14:paraId="68A65E61" w14:textId="77777777" w:rsidR="00F82786" w:rsidRDefault="00F82786" w:rsidP="00F82786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Class 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SystemIdGenerator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.class</w:t>
      </w:r>
      <w:proofErr w:type="spellEnd"/>
    </w:p>
    <w:p w14:paraId="517F8D7F" w14:textId="77777777" w:rsidR="00F82786" w:rsidRDefault="00F82786" w:rsidP="00687A49">
      <w:pPr>
        <w:ind w:left="360"/>
      </w:pPr>
    </w:p>
    <w:p w14:paraId="25642E4F" w14:textId="77777777" w:rsidR="00F82786" w:rsidRDefault="00F82786" w:rsidP="00687A49">
      <w:pPr>
        <w:ind w:left="360"/>
      </w:pPr>
      <w:r>
        <w:t>Unique Id generation for Primary Key.</w:t>
      </w:r>
    </w:p>
    <w:p w14:paraId="0F515921" w14:textId="11E7FBA4" w:rsidR="00F82786" w:rsidRDefault="00B2127E" w:rsidP="00687A49">
      <w:pPr>
        <w:ind w:left="360"/>
      </w:pPr>
      <w:r w:rsidRPr="003A587B">
        <w:rPr>
          <w:noProof/>
        </w:rPr>
        <w:drawing>
          <wp:inline distT="0" distB="0" distL="0" distR="0" wp14:anchorId="2B096F25" wp14:editId="08E34558">
            <wp:extent cx="5943600" cy="87630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04F4" w14:textId="77777777" w:rsidR="00F82786" w:rsidRDefault="00F82786" w:rsidP="00F82786">
      <w:pPr>
        <w:ind w:left="360"/>
        <w:rPr>
          <w:b/>
          <w:bCs/>
        </w:rPr>
      </w:pPr>
      <w:r w:rsidRPr="00F82786">
        <w:rPr>
          <w:b/>
          <w:bCs/>
        </w:rPr>
        <w:lastRenderedPageBreak/>
        <w:t xml:space="preserve">Validate </w:t>
      </w:r>
      <w:r>
        <w:rPr>
          <w:b/>
          <w:bCs/>
        </w:rPr>
        <w:t>Id</w:t>
      </w:r>
      <w:r w:rsidRPr="00F82786">
        <w:rPr>
          <w:b/>
          <w:bCs/>
        </w:rPr>
        <w:t xml:space="preserve"> exists:</w:t>
      </w:r>
    </w:p>
    <w:p w14:paraId="0D2BE6CD" w14:textId="77777777" w:rsidR="00F82786" w:rsidRDefault="00F82786" w:rsidP="00F82786">
      <w:pPr>
        <w:ind w:left="360"/>
        <w:rPr>
          <w:b/>
          <w:bCs/>
        </w:rPr>
      </w:pPr>
    </w:p>
    <w:p w14:paraId="6841F800" w14:textId="1D0FC425" w:rsidR="00F82786" w:rsidRPr="00F82786" w:rsidRDefault="00B2127E" w:rsidP="00F82786">
      <w:pPr>
        <w:ind w:left="360"/>
        <w:rPr>
          <w:b/>
          <w:bCs/>
        </w:rPr>
      </w:pPr>
      <w:r w:rsidRPr="003A587B">
        <w:rPr>
          <w:noProof/>
        </w:rPr>
        <w:drawing>
          <wp:inline distT="0" distB="0" distL="0" distR="0" wp14:anchorId="23F9A0FB" wp14:editId="2CDFB42C">
            <wp:extent cx="5943600" cy="100965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F450" w14:textId="77777777" w:rsidR="00CF2C12" w:rsidRDefault="00CF2C12" w:rsidP="00CF2C1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Spring Rest Controller - </w:t>
      </w:r>
      <w:r w:rsidRPr="00CF2C12">
        <w:rPr>
          <w:rFonts w:ascii="Segoe UI" w:hAnsi="Segoe UI" w:cs="Segoe UI"/>
          <w:color w:val="24292E"/>
        </w:rPr>
        <w:t>AuthController</w:t>
      </w:r>
      <w:r>
        <w:rPr>
          <w:rFonts w:ascii="Segoe UI" w:hAnsi="Segoe UI" w:cs="Segoe UI"/>
          <w:color w:val="24292E"/>
        </w:rPr>
        <w:t>.java</w:t>
      </w:r>
    </w:p>
    <w:p w14:paraId="6F507282" w14:textId="77777777" w:rsidR="00CF2C12" w:rsidRDefault="00CF2C12" w:rsidP="00CF2C12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u w:val="single"/>
        </w:rPr>
        <w:t xml:space="preserve">Class :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AuthController.java</w:t>
      </w:r>
    </w:p>
    <w:p w14:paraId="7C45D012" w14:textId="211A5EEA" w:rsidR="00CF2C12" w:rsidRDefault="00B2127E" w:rsidP="00CF2C12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290C4B">
        <w:rPr>
          <w:noProof/>
        </w:rPr>
        <w:drawing>
          <wp:inline distT="0" distB="0" distL="0" distR="0" wp14:anchorId="56E3454B" wp14:editId="3B7C0D63">
            <wp:extent cx="5200650" cy="420052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3A5" w14:textId="1B7D598D" w:rsidR="00CF2C12" w:rsidRDefault="00CF2C12" w:rsidP="00CF2C1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Spring Rest Service - </w:t>
      </w:r>
      <w:r w:rsidRPr="00CF2C12">
        <w:rPr>
          <w:rFonts w:ascii="Segoe UI" w:hAnsi="Segoe UI" w:cs="Segoe UI"/>
          <w:color w:val="24292E"/>
        </w:rPr>
        <w:t>AuthenticationService</w:t>
      </w:r>
      <w:r>
        <w:rPr>
          <w:rFonts w:ascii="Segoe UI" w:hAnsi="Segoe UI" w:cs="Segoe UI"/>
          <w:color w:val="24292E"/>
        </w:rPr>
        <w:t>.java</w:t>
      </w:r>
    </w:p>
    <w:p w14:paraId="11CBC339" w14:textId="77777777" w:rsidR="00CF2C12" w:rsidRDefault="00CF2C12" w:rsidP="00CF2C12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10D109D" w14:textId="289C0798" w:rsidR="00CF2C12" w:rsidRDefault="00B2127E" w:rsidP="00CF2C12">
      <w:pPr>
        <w:pBdr>
          <w:bottom w:val="single" w:sz="6" w:space="1" w:color="auto"/>
        </w:pBdr>
        <w:ind w:left="360"/>
        <w:rPr>
          <w:u w:val="single"/>
        </w:rPr>
      </w:pPr>
      <w:r w:rsidRPr="00290C4B">
        <w:rPr>
          <w:noProof/>
        </w:rPr>
        <w:lastRenderedPageBreak/>
        <w:drawing>
          <wp:inline distT="0" distB="0" distL="0" distR="0" wp14:anchorId="7292A4A2" wp14:editId="49464A45">
            <wp:extent cx="5943600" cy="494347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25A2" w14:textId="33E31D88" w:rsidR="00CF2C12" w:rsidRPr="00F03329" w:rsidRDefault="00CF2C12" w:rsidP="00CF2C12">
      <w:pPr>
        <w:ind w:left="36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033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</w:t>
      </w:r>
      <w:r w:rsidR="003136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ing</w:t>
      </w:r>
      <w:r w:rsidRPr="00F0332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:</w:t>
      </w:r>
    </w:p>
    <w:p w14:paraId="1407A673" w14:textId="77777777" w:rsidR="00CF2C12" w:rsidRDefault="00CF2C12" w:rsidP="00CF2C12">
      <w:pPr>
        <w:ind w:left="360"/>
        <w:rPr>
          <w:u w:val="single"/>
        </w:rPr>
      </w:pPr>
      <w:r>
        <w:rPr>
          <w:u w:val="single"/>
        </w:rPr>
        <w:t xml:space="preserve">Step 1 : </w:t>
      </w:r>
    </w:p>
    <w:p w14:paraId="04894127" w14:textId="6D52642A" w:rsidR="00CF2C12" w:rsidRDefault="00CF2C12" w:rsidP="00CF2C12">
      <w:pPr>
        <w:ind w:left="360"/>
        <w:rPr>
          <w:color w:val="FF0000"/>
        </w:rPr>
      </w:pPr>
      <w:r w:rsidRPr="00CF2C12">
        <w:t>Need to do Maven build after import the Projects or run the class (</w:t>
      </w:r>
      <w:proofErr w:type="spellStart"/>
      <w:r w:rsidRPr="00CF2C12">
        <w:t>UserMasterRepoTests.class</w:t>
      </w:r>
      <w:proofErr w:type="spellEnd"/>
      <w:r w:rsidRPr="00CF2C12">
        <w:t>) which has contains user details, Same details will be inserted into respective tables</w:t>
      </w:r>
      <w:r w:rsidRPr="00CF2C12">
        <w:rPr>
          <w:u w:val="single"/>
        </w:rPr>
        <w:t>(</w:t>
      </w:r>
      <w:proofErr w:type="spellStart"/>
      <w:r w:rsidRPr="00CF2C12">
        <w:rPr>
          <w:color w:val="FF0000"/>
        </w:rPr>
        <w:t>user</w:t>
      </w:r>
      <w:r w:rsidR="00991899">
        <w:rPr>
          <w:color w:val="FF0000"/>
        </w:rPr>
        <w:t>s_details</w:t>
      </w:r>
      <w:r w:rsidRPr="00CF2C12">
        <w:rPr>
          <w:color w:val="FF0000"/>
        </w:rPr>
        <w:t>_master,login_master</w:t>
      </w:r>
      <w:proofErr w:type="spellEnd"/>
      <w:r w:rsidRPr="00CF2C12">
        <w:rPr>
          <w:color w:val="FF0000"/>
        </w:rPr>
        <w:t>)</w:t>
      </w:r>
      <w:r>
        <w:rPr>
          <w:color w:val="FF0000"/>
        </w:rPr>
        <w:t>.</w:t>
      </w:r>
    </w:p>
    <w:p w14:paraId="20953190" w14:textId="1323B578" w:rsidR="00CF2C12" w:rsidRDefault="00B00150" w:rsidP="00CF2C12">
      <w:pPr>
        <w:ind w:left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BF56DBF" wp14:editId="6197B6B2">
            <wp:extent cx="5943600" cy="4422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43A" w14:textId="77777777" w:rsidR="00CF2C12" w:rsidRPr="00CF2C12" w:rsidRDefault="00CF2C12" w:rsidP="00CF2C12">
      <w:pPr>
        <w:ind w:left="360"/>
        <w:rPr>
          <w:u w:val="single"/>
        </w:rPr>
      </w:pPr>
    </w:p>
    <w:p w14:paraId="58C9806A" w14:textId="4248F59F" w:rsidR="00CF2C12" w:rsidRPr="00F03329" w:rsidRDefault="00CF2C12" w:rsidP="00CF2C12">
      <w:pPr>
        <w:ind w:left="360"/>
        <w:rPr>
          <w:b/>
          <w:bCs/>
          <w:u w:val="single"/>
        </w:rPr>
      </w:pPr>
      <w:r w:rsidRPr="00F03329">
        <w:rPr>
          <w:b/>
          <w:bCs/>
          <w:u w:val="single"/>
        </w:rPr>
        <w:t>Step 2: Execute the Tests.</w:t>
      </w:r>
    </w:p>
    <w:p w14:paraId="38F91759" w14:textId="17638AFA" w:rsidR="00252F4F" w:rsidRDefault="00252F4F" w:rsidP="00CF2C12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Home Page </w:t>
      </w:r>
    </w:p>
    <w:p w14:paraId="60D74553" w14:textId="31F66D93" w:rsidR="00252F4F" w:rsidRDefault="00252F4F" w:rsidP="00CF2C12">
      <w:pPr>
        <w:ind w:left="36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5D66470" wp14:editId="2D883CF0">
            <wp:extent cx="5943600" cy="3006725"/>
            <wp:effectExtent l="0" t="0" r="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36F4" w14:textId="21D9BB74" w:rsidR="00CF2C12" w:rsidRPr="00F03329" w:rsidRDefault="00CF2C12" w:rsidP="00CF2C12">
      <w:pPr>
        <w:ind w:left="360"/>
        <w:rPr>
          <w:b/>
          <w:bCs/>
          <w:u w:val="single"/>
        </w:rPr>
      </w:pPr>
      <w:r w:rsidRPr="00F03329">
        <w:rPr>
          <w:b/>
          <w:bCs/>
          <w:u w:val="single"/>
        </w:rPr>
        <w:t>Test 1: Using Post Man</w:t>
      </w:r>
    </w:p>
    <w:p w14:paraId="3158FD51" w14:textId="25C81BC0" w:rsidR="00CF2C12" w:rsidRDefault="00AE57DB" w:rsidP="00CF2C12">
      <w:pPr>
        <w:ind w:left="360"/>
        <w:rPr>
          <w:u w:val="single"/>
        </w:rPr>
      </w:pPr>
      <w:r>
        <w:rPr>
          <w:u w:val="single"/>
        </w:rPr>
        <w:t xml:space="preserve">Valid User Authentication </w:t>
      </w:r>
    </w:p>
    <w:p w14:paraId="656616B7" w14:textId="3D65ED84" w:rsidR="00EB2BC0" w:rsidRDefault="00EB2BC0" w:rsidP="00CF2C12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A55AFDB" wp14:editId="0D9EA78F">
            <wp:extent cx="5943600" cy="36214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583" w14:textId="710214E3" w:rsidR="00616F7E" w:rsidRDefault="00616F7E" w:rsidP="00CF2C12">
      <w:pPr>
        <w:ind w:left="360"/>
        <w:rPr>
          <w:u w:val="single"/>
        </w:rPr>
      </w:pPr>
    </w:p>
    <w:p w14:paraId="77E833AF" w14:textId="2213BE15" w:rsidR="00AE57DB" w:rsidRDefault="00AE57DB" w:rsidP="00CF2C12">
      <w:pPr>
        <w:ind w:left="360"/>
        <w:rPr>
          <w:u w:val="single"/>
        </w:rPr>
      </w:pPr>
    </w:p>
    <w:p w14:paraId="6A6FE8B1" w14:textId="23A577AC" w:rsidR="00AE57DB" w:rsidRDefault="00AE57DB" w:rsidP="00CF2C12">
      <w:pPr>
        <w:ind w:left="360"/>
        <w:rPr>
          <w:u w:val="single"/>
        </w:rPr>
      </w:pPr>
      <w:r>
        <w:rPr>
          <w:u w:val="single"/>
        </w:rPr>
        <w:t xml:space="preserve">Invalid </w:t>
      </w:r>
      <w:proofErr w:type="spellStart"/>
      <w:r>
        <w:rPr>
          <w:u w:val="single"/>
        </w:rPr>
        <w:t>UserName</w:t>
      </w:r>
      <w:proofErr w:type="spellEnd"/>
    </w:p>
    <w:p w14:paraId="0944253D" w14:textId="326F68C2" w:rsidR="00616F7E" w:rsidRDefault="00EB2BC0" w:rsidP="00CF2C12">
      <w:pPr>
        <w:ind w:left="36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E9F2A36" wp14:editId="0B8C7F8B">
            <wp:extent cx="5943600" cy="3616325"/>
            <wp:effectExtent l="0" t="0" r="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CF3" w14:textId="77777777" w:rsidR="00AE57DB" w:rsidRDefault="00AE57DB" w:rsidP="00CF2C12">
      <w:pPr>
        <w:ind w:left="360"/>
        <w:rPr>
          <w:u w:val="single"/>
        </w:rPr>
      </w:pPr>
    </w:p>
    <w:p w14:paraId="67EE5EA1" w14:textId="74EADBE0" w:rsidR="00AE57DB" w:rsidRDefault="00AE57DB" w:rsidP="00CF2C12">
      <w:pPr>
        <w:ind w:left="360"/>
        <w:rPr>
          <w:u w:val="single"/>
        </w:rPr>
      </w:pPr>
      <w:r>
        <w:rPr>
          <w:u w:val="single"/>
        </w:rPr>
        <w:t>Invalid Password</w:t>
      </w:r>
    </w:p>
    <w:p w14:paraId="7712B1EA" w14:textId="727AB13D" w:rsidR="00AE57DB" w:rsidRDefault="00AE57DB" w:rsidP="00CF2C12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5C637612" wp14:editId="5C481D77">
            <wp:extent cx="5943600" cy="3587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CB17" w14:textId="0486EBCD" w:rsidR="00AE57DB" w:rsidRDefault="00AE57DB" w:rsidP="00CF2C12">
      <w:pPr>
        <w:ind w:left="360"/>
        <w:rPr>
          <w:u w:val="single"/>
        </w:rPr>
      </w:pPr>
    </w:p>
    <w:p w14:paraId="4710CD7F" w14:textId="77777777" w:rsidR="00AE57DB" w:rsidRDefault="00AE57DB" w:rsidP="00CF2C12">
      <w:pPr>
        <w:ind w:left="360"/>
        <w:rPr>
          <w:u w:val="single"/>
        </w:rPr>
      </w:pPr>
    </w:p>
    <w:p w14:paraId="5B3379CF" w14:textId="77777777" w:rsidR="00AE57DB" w:rsidRDefault="00AE57DB" w:rsidP="00CF2C12">
      <w:pPr>
        <w:ind w:left="360"/>
        <w:rPr>
          <w:u w:val="single"/>
        </w:rPr>
      </w:pPr>
    </w:p>
    <w:p w14:paraId="132E6DF1" w14:textId="77777777" w:rsidR="00616F7E" w:rsidRPr="00CF2C12" w:rsidRDefault="00616F7E" w:rsidP="00CF2C12">
      <w:pPr>
        <w:ind w:left="360"/>
        <w:rPr>
          <w:u w:val="single"/>
        </w:rPr>
      </w:pPr>
    </w:p>
    <w:p w14:paraId="3DFADBA0" w14:textId="77777777" w:rsidR="00CF2C12" w:rsidRDefault="00F03329" w:rsidP="00687A49">
      <w:pPr>
        <w:ind w:left="360"/>
        <w:rPr>
          <w:b/>
          <w:bCs/>
          <w:u w:val="single"/>
        </w:rPr>
      </w:pPr>
      <w:r w:rsidRPr="00F03329">
        <w:rPr>
          <w:b/>
          <w:bCs/>
          <w:u w:val="single"/>
        </w:rPr>
        <w:t xml:space="preserve">Test </w:t>
      </w:r>
      <w:r>
        <w:rPr>
          <w:b/>
          <w:bCs/>
          <w:u w:val="single"/>
        </w:rPr>
        <w:t>2</w:t>
      </w:r>
      <w:r w:rsidRPr="00F03329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JUNIT Test Cases:</w:t>
      </w:r>
    </w:p>
    <w:p w14:paraId="5BC862BD" w14:textId="7ED36142" w:rsidR="00F03329" w:rsidRDefault="00F03329" w:rsidP="00687A49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b/>
          <w:bCs/>
          <w:u w:val="single"/>
        </w:rPr>
        <w:t xml:space="preserve">Class : </w:t>
      </w:r>
      <w:proofErr w:type="spellStart"/>
      <w:r w:rsidR="00514D46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AuthenticationServiceTest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.class</w:t>
      </w:r>
      <w:proofErr w:type="spellEnd"/>
    </w:p>
    <w:p w14:paraId="3180CFCB" w14:textId="77777777" w:rsidR="00F03329" w:rsidRDefault="00F03329" w:rsidP="00687A49">
      <w:pPr>
        <w:ind w:left="360"/>
      </w:pPr>
    </w:p>
    <w:p w14:paraId="35B05E23" w14:textId="77777777" w:rsidR="00F03329" w:rsidRPr="00F03329" w:rsidRDefault="00F03329" w:rsidP="00687A49">
      <w:pPr>
        <w:ind w:left="360"/>
        <w:rPr>
          <w:b/>
          <w:bCs/>
          <w:u w:val="single"/>
        </w:rPr>
      </w:pPr>
      <w:r w:rsidRPr="00F03329"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Pr="00F03329">
        <w:rPr>
          <w:b/>
          <w:bCs/>
          <w:u w:val="single"/>
        </w:rPr>
        <w:t>Success:</w:t>
      </w:r>
    </w:p>
    <w:p w14:paraId="4A1831D1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1D3BF53F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3C2EF5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UserAuthRequestDto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E221E7" w14:textId="46C418F1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"karthi</w:t>
      </w:r>
      <w:r w:rsidR="00514D46">
        <w:rPr>
          <w:rFonts w:ascii="Consolas" w:hAnsi="Consolas" w:cs="Consolas"/>
          <w:color w:val="2A00FF"/>
          <w:sz w:val="20"/>
          <w:szCs w:val="20"/>
        </w:rPr>
        <w:t>ckcm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B7DE6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9B85F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2E9DC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D24C21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FBF5219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9BD6732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.isValidUser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2CA208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"000"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.isValidUser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5107F0" w14:textId="77777777" w:rsidR="00F03329" w:rsidRDefault="00F03329" w:rsidP="00F03329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A65C4" w14:textId="77777777" w:rsidR="00F03329" w:rsidRPr="00F03329" w:rsidRDefault="00F03329" w:rsidP="00F03329">
      <w:pPr>
        <w:ind w:left="360"/>
        <w:rPr>
          <w:b/>
          <w:bCs/>
          <w:u w:val="single"/>
        </w:rPr>
      </w:pPr>
      <w:r w:rsidRPr="00F03329">
        <w:rPr>
          <w:b/>
          <w:bCs/>
        </w:rPr>
        <w:t xml:space="preserve">       </w:t>
      </w:r>
      <w:r w:rsidRPr="00F03329">
        <w:rPr>
          <w:b/>
          <w:bCs/>
          <w:u w:val="single"/>
        </w:rPr>
        <w:t>INUSNM=Invalid User Name.</w:t>
      </w:r>
    </w:p>
    <w:p w14:paraId="540EF967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D82BF28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EC3A18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UserAuthRequestDto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7D9F62" w14:textId="4A503B8A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"karthi</w:t>
      </w:r>
      <w:r w:rsidR="00514D46">
        <w:rPr>
          <w:rFonts w:ascii="Consolas" w:hAnsi="Consolas" w:cs="Consolas"/>
          <w:color w:val="2A00FF"/>
          <w:sz w:val="20"/>
          <w:szCs w:val="20"/>
        </w:rPr>
        <w:t>ckcm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84565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B28E0" w14:textId="77777777" w:rsidR="00F03329" w:rsidRDefault="00F03329" w:rsidP="00F03329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C1CDF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0BC8ED3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verifyInvalidUser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CBFF924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58E4F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(-2,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.isValidUser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F110F7" w14:textId="05A91079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"INUS</w:t>
      </w:r>
      <w:r w:rsidR="00514D46">
        <w:rPr>
          <w:rFonts w:ascii="Consolas" w:hAnsi="Consolas" w:cs="Consolas"/>
          <w:color w:val="2A00FF"/>
          <w:sz w:val="20"/>
          <w:szCs w:val="20"/>
        </w:rPr>
        <w:t>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4D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.isValidUser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24AA46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51166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96B51" w14:textId="77777777" w:rsidR="00F03329" w:rsidRDefault="00F03329" w:rsidP="00F03329">
      <w:pPr>
        <w:ind w:left="36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0332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INPASS=Invalid Password.</w:t>
      </w:r>
    </w:p>
    <w:p w14:paraId="6FB6E687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6B6BCA8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B705D5C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UserAuthRequestDto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BA7494" w14:textId="7028465F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"karthi</w:t>
      </w:r>
      <w:r w:rsidR="00514D46">
        <w:rPr>
          <w:rFonts w:ascii="Consolas" w:hAnsi="Consolas" w:cs="Consolas"/>
          <w:color w:val="2A00FF"/>
          <w:sz w:val="20"/>
          <w:szCs w:val="20"/>
        </w:rPr>
        <w:t>ckcm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729A7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5EE58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5776B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BB3085A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verifyInvalidPassword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E5465A5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C5C03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(-2,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.isValidUser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F2963D" w14:textId="77777777" w:rsidR="00F03329" w:rsidRDefault="00F03329" w:rsidP="00F03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"INPASS"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.isValidUser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7A7003" w14:textId="77777777" w:rsidR="00F03329" w:rsidRPr="00F03329" w:rsidRDefault="00F03329" w:rsidP="00F03329">
      <w:pPr>
        <w:ind w:left="36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sectPr w:rsidR="00F03329" w:rsidRPr="00F0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9F8"/>
    <w:multiLevelType w:val="hybridMultilevel"/>
    <w:tmpl w:val="E1A89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32C1C"/>
    <w:multiLevelType w:val="multilevel"/>
    <w:tmpl w:val="F61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B235C"/>
    <w:multiLevelType w:val="multilevel"/>
    <w:tmpl w:val="7EE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47BA3"/>
    <w:multiLevelType w:val="multilevel"/>
    <w:tmpl w:val="BA6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7E"/>
    <w:rsid w:val="00252F4F"/>
    <w:rsid w:val="003136D9"/>
    <w:rsid w:val="004839CF"/>
    <w:rsid w:val="00514D46"/>
    <w:rsid w:val="00616F7E"/>
    <w:rsid w:val="00660E03"/>
    <w:rsid w:val="00687A49"/>
    <w:rsid w:val="0093537F"/>
    <w:rsid w:val="00991899"/>
    <w:rsid w:val="00AE57DB"/>
    <w:rsid w:val="00B00150"/>
    <w:rsid w:val="00B2127E"/>
    <w:rsid w:val="00C079C4"/>
    <w:rsid w:val="00CF2C12"/>
    <w:rsid w:val="00EB2BC0"/>
    <w:rsid w:val="00F03329"/>
    <w:rsid w:val="00F1168A"/>
    <w:rsid w:val="00F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173E"/>
  <w15:chartTrackingRefBased/>
  <w15:docId w15:val="{911854FF-0C44-408B-9C70-14E79B1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83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839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839C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483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art.spring.io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k\Downloads\User%20Authentication%20modu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Authentication module.dot</Template>
  <TotalTime>64</TotalTime>
  <Pages>12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Links>
    <vt:vector size="6" baseType="variant">
      <vt:variant>
        <vt:i4>6488118</vt:i4>
      </vt:variant>
      <vt:variant>
        <vt:i4>0</vt:i4>
      </vt:variant>
      <vt:variant>
        <vt:i4>0</vt:i4>
      </vt:variant>
      <vt:variant>
        <vt:i4>5</vt:i4>
      </vt:variant>
      <vt:variant>
        <vt:lpwstr>http://start.spring.io/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muthuraja</dc:creator>
  <cp:keywords/>
  <dc:description/>
  <cp:lastModifiedBy>Karthik Muthuraja</cp:lastModifiedBy>
  <cp:revision>41</cp:revision>
  <dcterms:created xsi:type="dcterms:W3CDTF">2021-05-05T12:57:00Z</dcterms:created>
  <dcterms:modified xsi:type="dcterms:W3CDTF">2021-05-05T14:36:00Z</dcterms:modified>
</cp:coreProperties>
</file>